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44D3" w14:textId="77777777" w:rsidR="004717E5" w:rsidRDefault="004717E5" w:rsidP="001D5854">
      <w:pPr>
        <w:pStyle w:val="Heading1"/>
        <w:rPr>
          <w:rStyle w:val="Strong"/>
        </w:rPr>
      </w:pPr>
      <w:bookmarkStart w:id="0" w:name="bkPaperTitl"/>
      <w:bookmarkEnd w:id="0"/>
    </w:p>
    <w:p w14:paraId="390AAD35" w14:textId="77777777" w:rsidR="004717E5" w:rsidRDefault="004717E5" w:rsidP="001D5854">
      <w:pPr>
        <w:pStyle w:val="Heading1"/>
        <w:rPr>
          <w:rStyle w:val="Strong"/>
        </w:rPr>
      </w:pPr>
    </w:p>
    <w:p w14:paraId="00F5308C" w14:textId="77777777" w:rsidR="004717E5" w:rsidRDefault="004717E5" w:rsidP="001D5854">
      <w:pPr>
        <w:pStyle w:val="Heading1"/>
        <w:rPr>
          <w:rStyle w:val="Strong"/>
        </w:rPr>
      </w:pPr>
    </w:p>
    <w:p w14:paraId="09C0CA91" w14:textId="77777777" w:rsidR="004717E5" w:rsidRDefault="004717E5" w:rsidP="001D5854">
      <w:pPr>
        <w:pStyle w:val="Heading1"/>
        <w:rPr>
          <w:rStyle w:val="Strong"/>
        </w:rPr>
      </w:pPr>
    </w:p>
    <w:p w14:paraId="7361225D" w14:textId="2FB4D704" w:rsidR="004717E5" w:rsidRDefault="00D31443" w:rsidP="004717E5">
      <w:pPr>
        <w:pStyle w:val="Heading1"/>
        <w:jc w:val="center"/>
        <w:rPr>
          <w:rStyle w:val="Strong"/>
        </w:rPr>
      </w:pPr>
      <w:r w:rsidRPr="00D31443">
        <w:rPr>
          <w:rStyle w:val="Strong"/>
        </w:rPr>
        <w:t xml:space="preserve">Chapter </w:t>
      </w:r>
      <w:r w:rsidR="004717E5">
        <w:rPr>
          <w:rStyle w:val="Strong"/>
        </w:rPr>
        <w:t>3</w:t>
      </w:r>
      <w:r w:rsidRPr="00D31443">
        <w:rPr>
          <w:rStyle w:val="Strong"/>
        </w:rPr>
        <w:t xml:space="preserve"> Assignment</w:t>
      </w:r>
      <w:bookmarkStart w:id="1" w:name="bkAuthor"/>
      <w:bookmarkEnd w:id="1"/>
    </w:p>
    <w:p w14:paraId="4C718064" w14:textId="77777777" w:rsidR="004717E5" w:rsidRPr="004717E5" w:rsidRDefault="004717E5" w:rsidP="004717E5"/>
    <w:p w14:paraId="531A07CD" w14:textId="2E79027C" w:rsidR="004717E5" w:rsidRPr="00FA5510" w:rsidRDefault="004717E5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 xml:space="preserve">Victor C. Harris II </w:t>
      </w:r>
    </w:p>
    <w:p w14:paraId="2363F845" w14:textId="33390B73" w:rsidR="00B454B7" w:rsidRPr="00FA5510" w:rsidRDefault="004717E5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>COM-170-OL</w:t>
      </w:r>
    </w:p>
    <w:p w14:paraId="659C2BED" w14:textId="2D989123" w:rsidR="00D31443" w:rsidRPr="00FA5510" w:rsidRDefault="00D31443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>Professor Sara L. Wilson</w:t>
      </w:r>
    </w:p>
    <w:p w14:paraId="5104BB4A" w14:textId="5D38D159" w:rsidR="00D31443" w:rsidRPr="00FA5510" w:rsidRDefault="004717E5" w:rsidP="004717E5">
      <w:pPr>
        <w:pStyle w:val="BodyText"/>
        <w:jc w:val="center"/>
        <w:rPr>
          <w:sz w:val="24"/>
          <w:szCs w:val="24"/>
        </w:rPr>
      </w:pPr>
      <w:r w:rsidRPr="00FA5510">
        <w:rPr>
          <w:sz w:val="24"/>
          <w:szCs w:val="24"/>
        </w:rPr>
        <w:t>February 6, 2021</w:t>
      </w:r>
    </w:p>
    <w:p w14:paraId="4D03F53E" w14:textId="4DC4D06D" w:rsidR="00600A7F" w:rsidRDefault="00B454B7" w:rsidP="004717E5">
      <w:pPr>
        <w:pStyle w:val="Heading1"/>
        <w:jc w:val="center"/>
        <w:rPr>
          <w:b/>
          <w:bCs/>
        </w:rPr>
      </w:pPr>
      <w:bookmarkStart w:id="2" w:name="bkAuthorAffil"/>
      <w:bookmarkEnd w:id="2"/>
      <w:r>
        <w:br w:type="page"/>
      </w:r>
      <w:r w:rsidR="00600A7F">
        <w:rPr>
          <w:b/>
          <w:bCs/>
        </w:rPr>
        <w:lastRenderedPageBreak/>
        <w:t xml:space="preserve">Chapter </w:t>
      </w:r>
      <w:r w:rsidR="004717E5">
        <w:rPr>
          <w:b/>
          <w:bCs/>
        </w:rPr>
        <w:t>3</w:t>
      </w:r>
      <w:r w:rsidR="00600A7F">
        <w:rPr>
          <w:b/>
          <w:bCs/>
        </w:rPr>
        <w:t xml:space="preserve"> Assignment</w:t>
      </w:r>
    </w:p>
    <w:p w14:paraId="1CE44D7E" w14:textId="7D7D8BB3" w:rsidR="002D3E02" w:rsidRDefault="002D3E02" w:rsidP="002D3E02">
      <w:pPr>
        <w:pStyle w:val="BodyText"/>
      </w:pPr>
    </w:p>
    <w:p w14:paraId="4C6C0675" w14:textId="0A9BCC74" w:rsidR="003709A5" w:rsidRPr="0082197C" w:rsidRDefault="003709A5" w:rsidP="001026C4">
      <w:pPr>
        <w:pStyle w:val="BodyText"/>
        <w:ind w:firstLine="0"/>
        <w:rPr>
          <w:sz w:val="24"/>
          <w:szCs w:val="24"/>
        </w:rPr>
      </w:pPr>
    </w:p>
    <w:p w14:paraId="7D569299" w14:textId="689D6325" w:rsidR="006552FD" w:rsidRPr="0082197C" w:rsidRDefault="00D117D2" w:rsidP="001026C4">
      <w:pPr>
        <w:pStyle w:val="BodyText"/>
        <w:ind w:firstLine="0"/>
        <w:rPr>
          <w:sz w:val="24"/>
          <w:szCs w:val="24"/>
        </w:rPr>
      </w:pPr>
      <w:r w:rsidRPr="0082197C">
        <w:rPr>
          <w:sz w:val="24"/>
          <w:szCs w:val="24"/>
        </w:rPr>
        <w:tab/>
        <w:t>Betwixt transparent and opaque is where you will find every relationship</w:t>
      </w:r>
      <w:r w:rsidR="006552FD" w:rsidRPr="0082197C">
        <w:rPr>
          <w:sz w:val="24"/>
          <w:szCs w:val="24"/>
        </w:rPr>
        <w:t>. W</w:t>
      </w:r>
      <w:r w:rsidRPr="0082197C">
        <w:rPr>
          <w:sz w:val="24"/>
          <w:szCs w:val="24"/>
        </w:rPr>
        <w:t xml:space="preserve">hether it be between a mother and her daughter, </w:t>
      </w:r>
      <w:r w:rsidR="00000584" w:rsidRPr="0082197C">
        <w:rPr>
          <w:sz w:val="24"/>
          <w:szCs w:val="24"/>
        </w:rPr>
        <w:t>a manager and their employee, or a man and his dog</w:t>
      </w:r>
      <w:r w:rsidR="006552FD" w:rsidRPr="0082197C">
        <w:rPr>
          <w:sz w:val="24"/>
          <w:szCs w:val="24"/>
        </w:rPr>
        <w:t>,</w:t>
      </w:r>
      <w:r w:rsidR="00000584" w:rsidRPr="0082197C">
        <w:rPr>
          <w:sz w:val="24"/>
          <w:szCs w:val="24"/>
        </w:rPr>
        <w:t xml:space="preserve"> there will always be mor</w:t>
      </w:r>
      <w:r w:rsidR="00BD2246" w:rsidRPr="0082197C">
        <w:rPr>
          <w:sz w:val="24"/>
          <w:szCs w:val="24"/>
        </w:rPr>
        <w:t>e to a thought tha</w:t>
      </w:r>
      <w:r w:rsidR="004B7DD1">
        <w:rPr>
          <w:sz w:val="24"/>
          <w:szCs w:val="24"/>
        </w:rPr>
        <w:t>n</w:t>
      </w:r>
      <w:r w:rsidR="00BD2246" w:rsidRPr="0082197C">
        <w:rPr>
          <w:sz w:val="24"/>
          <w:szCs w:val="24"/>
        </w:rPr>
        <w:t xml:space="preserve"> can be </w:t>
      </w:r>
      <w:proofErr w:type="gramStart"/>
      <w:r w:rsidR="00BD2246" w:rsidRPr="0082197C">
        <w:rPr>
          <w:sz w:val="24"/>
          <w:szCs w:val="24"/>
        </w:rPr>
        <w:t>communicated</w:t>
      </w:r>
      <w:r w:rsidR="004B7DD1">
        <w:rPr>
          <w:sz w:val="24"/>
          <w:szCs w:val="24"/>
        </w:rPr>
        <w:t>;</w:t>
      </w:r>
      <w:proofErr w:type="gramEnd"/>
      <w:r w:rsidR="004B7DD1">
        <w:rPr>
          <w:sz w:val="24"/>
          <w:szCs w:val="24"/>
        </w:rPr>
        <w:t xml:space="preserve"> if it </w:t>
      </w:r>
      <w:r w:rsidR="00BD2246" w:rsidRPr="0082197C">
        <w:rPr>
          <w:sz w:val="24"/>
          <w:szCs w:val="24"/>
        </w:rPr>
        <w:t>is intended to be communicat</w:t>
      </w:r>
      <w:r w:rsidR="006552FD" w:rsidRPr="0082197C">
        <w:rPr>
          <w:sz w:val="24"/>
          <w:szCs w:val="24"/>
        </w:rPr>
        <w:t>ed at all</w:t>
      </w:r>
      <w:r w:rsidR="004B7DD1">
        <w:rPr>
          <w:sz w:val="24"/>
          <w:szCs w:val="24"/>
        </w:rPr>
        <w:t>.</w:t>
      </w:r>
      <w:r w:rsidR="006552FD" w:rsidRPr="0082197C">
        <w:rPr>
          <w:sz w:val="24"/>
          <w:szCs w:val="24"/>
        </w:rPr>
        <w:t xml:space="preserve">  One thing that is </w:t>
      </w:r>
      <w:r w:rsidR="004B7DD1">
        <w:rPr>
          <w:sz w:val="24"/>
          <w:szCs w:val="24"/>
        </w:rPr>
        <w:t xml:space="preserve">certain </w:t>
      </w:r>
      <w:r w:rsidR="006552FD" w:rsidRPr="0082197C">
        <w:rPr>
          <w:sz w:val="24"/>
          <w:szCs w:val="24"/>
        </w:rPr>
        <w:t>in any relationship, though, is that some things are just simply difficult to talk about</w:t>
      </w:r>
      <w:r w:rsidR="00C40BAA" w:rsidRPr="0082197C">
        <w:rPr>
          <w:sz w:val="24"/>
          <w:szCs w:val="24"/>
        </w:rPr>
        <w:t xml:space="preserve"> – not the least of which is the relationship itself.</w:t>
      </w:r>
      <w:r w:rsidR="008C452D" w:rsidRPr="0082197C">
        <w:rPr>
          <w:sz w:val="24"/>
          <w:szCs w:val="24"/>
        </w:rPr>
        <w:t xml:space="preserve">  </w:t>
      </w:r>
      <w:r w:rsidR="00EA07C3" w:rsidRPr="0082197C">
        <w:rPr>
          <w:sz w:val="24"/>
          <w:szCs w:val="24"/>
        </w:rPr>
        <w:t xml:space="preserve">Because these conversations can </w:t>
      </w:r>
      <w:r w:rsidR="005D0186" w:rsidRPr="0082197C">
        <w:rPr>
          <w:sz w:val="24"/>
          <w:szCs w:val="24"/>
        </w:rPr>
        <w:t xml:space="preserve">put undue stress on a relationship at any given time, it is important to have them </w:t>
      </w:r>
      <w:r w:rsidR="004B7DD1">
        <w:rPr>
          <w:sz w:val="24"/>
          <w:szCs w:val="24"/>
        </w:rPr>
        <w:t xml:space="preserve">when time and place are appropriate. When a relationship is romantic in nature, these considerations should be emphasized. </w:t>
      </w:r>
    </w:p>
    <w:p w14:paraId="3CF51FD5" w14:textId="22D30CDE" w:rsidR="005D0186" w:rsidRPr="0082197C" w:rsidRDefault="005D0186" w:rsidP="001026C4">
      <w:pPr>
        <w:pStyle w:val="BodyText"/>
        <w:ind w:firstLine="0"/>
        <w:rPr>
          <w:sz w:val="24"/>
          <w:szCs w:val="24"/>
        </w:rPr>
      </w:pPr>
    </w:p>
    <w:p w14:paraId="2988989C" w14:textId="0E7785D1" w:rsidR="00D366B6" w:rsidRPr="0082197C" w:rsidRDefault="005D0186" w:rsidP="004B7DD1">
      <w:pPr>
        <w:pStyle w:val="BodyText"/>
        <w:ind w:firstLine="720"/>
        <w:rPr>
          <w:sz w:val="24"/>
          <w:szCs w:val="24"/>
        </w:rPr>
      </w:pPr>
      <w:r w:rsidRPr="0082197C">
        <w:rPr>
          <w:sz w:val="24"/>
          <w:szCs w:val="24"/>
        </w:rPr>
        <w:t xml:space="preserve">In the situation of wanting to take my relationship to the next level, I would naturally want to avoid the embarrassment that could come from rejection.  </w:t>
      </w:r>
      <w:r w:rsidR="004B7DD1">
        <w:rPr>
          <w:sz w:val="24"/>
          <w:szCs w:val="24"/>
        </w:rPr>
        <w:t xml:space="preserve">Fundamentally, there are </w:t>
      </w:r>
      <w:r w:rsidRPr="0082197C">
        <w:rPr>
          <w:sz w:val="24"/>
          <w:szCs w:val="24"/>
        </w:rPr>
        <w:t>two way</w:t>
      </w:r>
      <w:r w:rsidR="009936B2" w:rsidRPr="0082197C">
        <w:rPr>
          <w:sz w:val="24"/>
          <w:szCs w:val="24"/>
        </w:rPr>
        <w:t xml:space="preserve">s to go about this.  </w:t>
      </w:r>
      <w:r w:rsidR="00D366B6" w:rsidRPr="0082197C">
        <w:rPr>
          <w:sz w:val="24"/>
          <w:szCs w:val="24"/>
        </w:rPr>
        <w:t xml:space="preserve">First, </w:t>
      </w:r>
      <w:r w:rsidR="004B7DD1">
        <w:rPr>
          <w:sz w:val="24"/>
          <w:szCs w:val="24"/>
        </w:rPr>
        <w:t xml:space="preserve">to </w:t>
      </w:r>
      <w:r w:rsidR="00D366B6" w:rsidRPr="0082197C">
        <w:rPr>
          <w:sz w:val="24"/>
          <w:szCs w:val="24"/>
        </w:rPr>
        <w:t xml:space="preserve">avoid rejection, </w:t>
      </w:r>
      <w:r w:rsidR="009936B2" w:rsidRPr="0082197C">
        <w:rPr>
          <w:sz w:val="24"/>
          <w:szCs w:val="24"/>
        </w:rPr>
        <w:t xml:space="preserve">and </w:t>
      </w:r>
      <w:r w:rsidR="00D366B6" w:rsidRPr="0082197C">
        <w:rPr>
          <w:sz w:val="24"/>
          <w:szCs w:val="24"/>
        </w:rPr>
        <w:t xml:space="preserve">with it, the potential for </w:t>
      </w:r>
      <w:r w:rsidR="009936B2" w:rsidRPr="0082197C">
        <w:rPr>
          <w:sz w:val="24"/>
          <w:szCs w:val="24"/>
        </w:rPr>
        <w:t>embarrassment</w:t>
      </w:r>
      <w:r w:rsidR="004B7DD1">
        <w:rPr>
          <w:sz w:val="24"/>
          <w:szCs w:val="24"/>
        </w:rPr>
        <w:t xml:space="preserve">. </w:t>
      </w:r>
      <w:r w:rsidR="00053134">
        <w:rPr>
          <w:sz w:val="24"/>
          <w:szCs w:val="24"/>
        </w:rPr>
        <w:t>I could do</w:t>
      </w:r>
      <w:r w:rsidR="009936B2" w:rsidRPr="0082197C">
        <w:rPr>
          <w:sz w:val="24"/>
          <w:szCs w:val="24"/>
        </w:rPr>
        <w:t xml:space="preserve"> by waiting until </w:t>
      </w:r>
      <w:r w:rsidR="004B7DD1">
        <w:rPr>
          <w:sz w:val="24"/>
          <w:szCs w:val="24"/>
        </w:rPr>
        <w:t xml:space="preserve">I </w:t>
      </w:r>
      <w:r w:rsidR="009936B2" w:rsidRPr="0082197C">
        <w:rPr>
          <w:sz w:val="24"/>
          <w:szCs w:val="24"/>
        </w:rPr>
        <w:t xml:space="preserve">have a better understanding of </w:t>
      </w:r>
      <w:r w:rsidR="004B7DD1">
        <w:rPr>
          <w:sz w:val="24"/>
          <w:szCs w:val="24"/>
        </w:rPr>
        <w:t xml:space="preserve">her </w:t>
      </w:r>
      <w:r w:rsidR="009936B2" w:rsidRPr="0082197C">
        <w:rPr>
          <w:sz w:val="24"/>
          <w:szCs w:val="24"/>
        </w:rPr>
        <w:t>feelings</w:t>
      </w:r>
      <w:r w:rsidR="00D366B6" w:rsidRPr="0082197C">
        <w:rPr>
          <w:sz w:val="24"/>
          <w:szCs w:val="24"/>
        </w:rPr>
        <w:t xml:space="preserve"> before expressing </w:t>
      </w:r>
      <w:r w:rsidR="00053134">
        <w:rPr>
          <w:sz w:val="24"/>
          <w:szCs w:val="24"/>
        </w:rPr>
        <w:t>to her my own</w:t>
      </w:r>
      <w:r w:rsidR="00D366B6" w:rsidRPr="0082197C">
        <w:rPr>
          <w:sz w:val="24"/>
          <w:szCs w:val="24"/>
        </w:rPr>
        <w:t xml:space="preserve">.  </w:t>
      </w:r>
      <w:r w:rsidR="00053134">
        <w:rPr>
          <w:sz w:val="24"/>
          <w:szCs w:val="24"/>
        </w:rPr>
        <w:t>Or second</w:t>
      </w:r>
      <w:r w:rsidR="00D366B6" w:rsidRPr="0082197C">
        <w:rPr>
          <w:sz w:val="24"/>
          <w:szCs w:val="24"/>
        </w:rPr>
        <w:t xml:space="preserve">, </w:t>
      </w:r>
      <w:r w:rsidR="00053134">
        <w:rPr>
          <w:sz w:val="24"/>
          <w:szCs w:val="24"/>
        </w:rPr>
        <w:t xml:space="preserve">to </w:t>
      </w:r>
      <w:r w:rsidR="009936B2" w:rsidRPr="0082197C">
        <w:rPr>
          <w:sz w:val="24"/>
          <w:szCs w:val="24"/>
        </w:rPr>
        <w:t xml:space="preserve">avoid the embarrassment </w:t>
      </w:r>
      <w:r w:rsidR="00D366B6" w:rsidRPr="0082197C">
        <w:rPr>
          <w:sz w:val="24"/>
          <w:szCs w:val="24"/>
        </w:rPr>
        <w:t xml:space="preserve">by preparing myself emotionally to handle the possible rejection.  </w:t>
      </w:r>
    </w:p>
    <w:p w14:paraId="24A5B451" w14:textId="04034E29" w:rsidR="00D366B6" w:rsidRPr="0082197C" w:rsidRDefault="00D366B6" w:rsidP="001026C4">
      <w:pPr>
        <w:pStyle w:val="BodyText"/>
        <w:ind w:firstLine="0"/>
        <w:rPr>
          <w:sz w:val="24"/>
          <w:szCs w:val="24"/>
        </w:rPr>
      </w:pPr>
    </w:p>
    <w:p w14:paraId="6B7DAEF1" w14:textId="22267133" w:rsidR="00DA52F3" w:rsidRPr="0082197C" w:rsidRDefault="00D366B6" w:rsidP="001026C4">
      <w:pPr>
        <w:pStyle w:val="BodyText"/>
        <w:ind w:firstLine="0"/>
        <w:rPr>
          <w:sz w:val="24"/>
          <w:szCs w:val="24"/>
        </w:rPr>
      </w:pPr>
      <w:r w:rsidRPr="0082197C">
        <w:rPr>
          <w:sz w:val="24"/>
          <w:szCs w:val="24"/>
        </w:rPr>
        <w:tab/>
      </w:r>
      <w:r w:rsidR="00F05016" w:rsidRPr="0082197C">
        <w:rPr>
          <w:sz w:val="24"/>
          <w:szCs w:val="24"/>
        </w:rPr>
        <w:t xml:space="preserve">I think that it would be best, at least at first, to wait before confessing my feelings for her.  </w:t>
      </w:r>
      <w:r w:rsidR="00F05016" w:rsidRPr="0082197C">
        <w:rPr>
          <w:color w:val="FF0000"/>
          <w:sz w:val="24"/>
          <w:szCs w:val="24"/>
        </w:rPr>
        <w:t>After all, one thing I know about myself is that I tend to be a little bit impetuous when it comes to love; and if I were to come on too strongly, it could come as a bit of a surprise</w:t>
      </w:r>
      <w:r w:rsidR="00A56D85" w:rsidRPr="0082197C">
        <w:rPr>
          <w:color w:val="FF0000"/>
          <w:sz w:val="24"/>
          <w:szCs w:val="24"/>
        </w:rPr>
        <w:t xml:space="preserve"> to her </w:t>
      </w:r>
      <w:proofErr w:type="gramStart"/>
      <w:r w:rsidR="00A56D85" w:rsidRPr="0082197C">
        <w:rPr>
          <w:color w:val="FF0000"/>
          <w:sz w:val="24"/>
          <w:szCs w:val="24"/>
        </w:rPr>
        <w:t xml:space="preserve">due to </w:t>
      </w:r>
      <w:r w:rsidR="00A56D85" w:rsidRPr="0082197C">
        <w:rPr>
          <w:color w:val="FF0000"/>
          <w:sz w:val="24"/>
          <w:szCs w:val="24"/>
        </w:rPr>
        <w:lastRenderedPageBreak/>
        <w:t>the fact that</w:t>
      </w:r>
      <w:proofErr w:type="gramEnd"/>
      <w:r w:rsidR="00A56D85" w:rsidRPr="0082197C">
        <w:rPr>
          <w:color w:val="FF0000"/>
          <w:sz w:val="24"/>
          <w:szCs w:val="24"/>
        </w:rPr>
        <w:t xml:space="preserve"> I usually keep that side of me to myself (a characteristic of my Hidden Self).  </w:t>
      </w:r>
      <w:r w:rsidR="00927874" w:rsidRPr="0082197C">
        <w:rPr>
          <w:sz w:val="24"/>
          <w:szCs w:val="24"/>
        </w:rPr>
        <w:t xml:space="preserve">She has also told me that in her past relationships, she </w:t>
      </w:r>
      <w:r w:rsidR="00555D63" w:rsidRPr="0082197C">
        <w:rPr>
          <w:sz w:val="24"/>
          <w:szCs w:val="24"/>
        </w:rPr>
        <w:t>has had men</w:t>
      </w:r>
      <w:r w:rsidR="00927874" w:rsidRPr="0082197C">
        <w:rPr>
          <w:sz w:val="24"/>
          <w:szCs w:val="24"/>
        </w:rPr>
        <w:t xml:space="preserve"> become overly</w:t>
      </w:r>
      <w:r w:rsidR="0029608A" w:rsidRPr="0082197C">
        <w:rPr>
          <w:sz w:val="24"/>
          <w:szCs w:val="24"/>
        </w:rPr>
        <w:t xml:space="preserve"> possessive </w:t>
      </w:r>
      <w:r w:rsidR="00927874" w:rsidRPr="0082197C">
        <w:rPr>
          <w:sz w:val="24"/>
          <w:szCs w:val="24"/>
        </w:rPr>
        <w:t>after just a few months</w:t>
      </w:r>
      <w:r w:rsidR="00DA52F3" w:rsidRPr="0082197C">
        <w:rPr>
          <w:sz w:val="24"/>
          <w:szCs w:val="24"/>
        </w:rPr>
        <w:t xml:space="preserve">.   She especially disliked </w:t>
      </w:r>
      <w:r w:rsidR="00053134">
        <w:rPr>
          <w:sz w:val="24"/>
          <w:szCs w:val="24"/>
        </w:rPr>
        <w:t xml:space="preserve">how </w:t>
      </w:r>
      <w:r w:rsidR="00DA52F3" w:rsidRPr="0082197C">
        <w:rPr>
          <w:sz w:val="24"/>
          <w:szCs w:val="24"/>
        </w:rPr>
        <w:t>t</w:t>
      </w:r>
      <w:r w:rsidR="00555D63" w:rsidRPr="0082197C">
        <w:rPr>
          <w:sz w:val="24"/>
          <w:szCs w:val="24"/>
        </w:rPr>
        <w:t xml:space="preserve">hey would </w:t>
      </w:r>
      <w:r w:rsidR="00DA52F3" w:rsidRPr="0082197C">
        <w:rPr>
          <w:sz w:val="24"/>
          <w:szCs w:val="24"/>
        </w:rPr>
        <w:t xml:space="preserve">frequently </w:t>
      </w:r>
      <w:r w:rsidR="00555D63" w:rsidRPr="0082197C">
        <w:rPr>
          <w:sz w:val="24"/>
          <w:szCs w:val="24"/>
        </w:rPr>
        <w:t>get upset with her whenever she would forget to reply to their text</w:t>
      </w:r>
      <w:r w:rsidR="00DA52F3" w:rsidRPr="0082197C">
        <w:rPr>
          <w:sz w:val="24"/>
          <w:szCs w:val="24"/>
        </w:rPr>
        <w:t xml:space="preserve"> messages, leading her to feel smothered and uncomfortable.</w:t>
      </w:r>
      <w:r w:rsidR="00555D63" w:rsidRPr="0082197C">
        <w:rPr>
          <w:sz w:val="24"/>
          <w:szCs w:val="24"/>
        </w:rPr>
        <w:t xml:space="preserve"> </w:t>
      </w:r>
      <w:r w:rsidR="00927874" w:rsidRPr="0082197C">
        <w:rPr>
          <w:color w:val="FF0000"/>
          <w:sz w:val="24"/>
          <w:szCs w:val="24"/>
        </w:rPr>
        <w:t>Although I don’t see myself as someone that would make her feel that way</w:t>
      </w:r>
      <w:r w:rsidR="00555D63" w:rsidRPr="0082197C">
        <w:rPr>
          <w:color w:val="FF0000"/>
          <w:sz w:val="24"/>
          <w:szCs w:val="24"/>
        </w:rPr>
        <w:t xml:space="preserve">, </w:t>
      </w:r>
      <w:r w:rsidR="0029608A" w:rsidRPr="0082197C">
        <w:rPr>
          <w:color w:val="FF0000"/>
          <w:sz w:val="24"/>
          <w:szCs w:val="24"/>
        </w:rPr>
        <w:t>the last thing I want i</w:t>
      </w:r>
      <w:r w:rsidR="00555D63" w:rsidRPr="0082197C">
        <w:rPr>
          <w:color w:val="FF0000"/>
          <w:sz w:val="24"/>
          <w:szCs w:val="24"/>
        </w:rPr>
        <w:t xml:space="preserve">s for her to interpret that I </w:t>
      </w:r>
      <w:r w:rsidR="00DA52F3" w:rsidRPr="0082197C">
        <w:rPr>
          <w:color w:val="FF0000"/>
          <w:sz w:val="24"/>
          <w:szCs w:val="24"/>
        </w:rPr>
        <w:t>am moving</w:t>
      </w:r>
      <w:r w:rsidR="00555D63" w:rsidRPr="0082197C">
        <w:rPr>
          <w:color w:val="FF0000"/>
          <w:sz w:val="24"/>
          <w:szCs w:val="24"/>
        </w:rPr>
        <w:t xml:space="preserve"> too fast, and</w:t>
      </w:r>
      <w:r w:rsidR="00053134">
        <w:rPr>
          <w:color w:val="FF0000"/>
          <w:sz w:val="24"/>
          <w:szCs w:val="24"/>
        </w:rPr>
        <w:t xml:space="preserve"> for her</w:t>
      </w:r>
      <w:r w:rsidR="00555D63" w:rsidRPr="0082197C">
        <w:rPr>
          <w:color w:val="FF0000"/>
          <w:sz w:val="24"/>
          <w:szCs w:val="24"/>
        </w:rPr>
        <w:t xml:space="preserve"> recall </w:t>
      </w:r>
      <w:proofErr w:type="gramStart"/>
      <w:r w:rsidR="00555D63" w:rsidRPr="0082197C">
        <w:rPr>
          <w:color w:val="FF0000"/>
          <w:sz w:val="24"/>
          <w:szCs w:val="24"/>
        </w:rPr>
        <w:t>the</w:t>
      </w:r>
      <w:r w:rsidR="00DA52F3" w:rsidRPr="0082197C">
        <w:rPr>
          <w:color w:val="FF0000"/>
          <w:sz w:val="24"/>
          <w:szCs w:val="24"/>
        </w:rPr>
        <w:t xml:space="preserve"> her</w:t>
      </w:r>
      <w:proofErr w:type="gramEnd"/>
      <w:r w:rsidR="00DA52F3" w:rsidRPr="0082197C">
        <w:rPr>
          <w:color w:val="FF0000"/>
          <w:sz w:val="24"/>
          <w:szCs w:val="24"/>
        </w:rPr>
        <w:t xml:space="preserve"> schema of possessive men</w:t>
      </w:r>
      <w:r w:rsidR="00555D63" w:rsidRPr="0082197C">
        <w:rPr>
          <w:color w:val="FF0000"/>
          <w:sz w:val="24"/>
          <w:szCs w:val="24"/>
        </w:rPr>
        <w:t xml:space="preserve">.  </w:t>
      </w:r>
      <w:r w:rsidR="00555D63" w:rsidRPr="0082197C">
        <w:rPr>
          <w:sz w:val="24"/>
          <w:szCs w:val="24"/>
        </w:rPr>
        <w:t>The similarity could cause her to end things prematurely</w:t>
      </w:r>
      <w:r w:rsidR="00DA52F3" w:rsidRPr="0082197C">
        <w:rPr>
          <w:sz w:val="24"/>
          <w:szCs w:val="24"/>
        </w:rPr>
        <w:t>, even though I am consistently the one who forgets to text her back</w:t>
      </w:r>
      <w:r w:rsidR="00053134">
        <w:rPr>
          <w:sz w:val="24"/>
          <w:szCs w:val="24"/>
        </w:rPr>
        <w:t xml:space="preserve">. </w:t>
      </w:r>
    </w:p>
    <w:p w14:paraId="781F4CE1" w14:textId="77777777" w:rsidR="00DA52F3" w:rsidRPr="0082197C" w:rsidRDefault="00DA52F3" w:rsidP="001026C4">
      <w:pPr>
        <w:pStyle w:val="BodyText"/>
        <w:ind w:firstLine="0"/>
        <w:rPr>
          <w:sz w:val="24"/>
          <w:szCs w:val="24"/>
        </w:rPr>
      </w:pPr>
    </w:p>
    <w:p w14:paraId="0DDA405B" w14:textId="0BAFC3A7" w:rsidR="00D366B6" w:rsidRPr="0082197C" w:rsidRDefault="00DA52F3" w:rsidP="001026C4">
      <w:pPr>
        <w:pStyle w:val="BodyText"/>
        <w:ind w:firstLine="0"/>
        <w:rPr>
          <w:sz w:val="24"/>
          <w:szCs w:val="24"/>
        </w:rPr>
      </w:pPr>
      <w:r w:rsidRPr="0082197C">
        <w:rPr>
          <w:sz w:val="24"/>
          <w:szCs w:val="24"/>
        </w:rPr>
        <w:tab/>
        <w:t xml:space="preserve">If after a couple more months I found myself feeling the same way, and she has not yet indicated </w:t>
      </w:r>
      <w:r w:rsidR="00053134">
        <w:rPr>
          <w:sz w:val="24"/>
          <w:szCs w:val="24"/>
        </w:rPr>
        <w:t>to me that the feeling is mutual</w:t>
      </w:r>
      <w:r w:rsidRPr="0082197C">
        <w:rPr>
          <w:sz w:val="24"/>
          <w:szCs w:val="24"/>
        </w:rPr>
        <w:t>, I would then turn to avoiding embarrassment by preparing for a potentially awkward conversation.  The first step I would take in my preparation would be to talk to a close friend</w:t>
      </w:r>
      <w:r w:rsidR="00053134">
        <w:rPr>
          <w:sz w:val="24"/>
          <w:szCs w:val="24"/>
        </w:rPr>
        <w:t xml:space="preserve"> about my scenario.</w:t>
      </w:r>
      <w:r w:rsidRPr="0082197C">
        <w:rPr>
          <w:sz w:val="24"/>
          <w:szCs w:val="24"/>
        </w:rPr>
        <w:t xml:space="preserve">  </w:t>
      </w:r>
      <w:r w:rsidRPr="0082197C">
        <w:rPr>
          <w:color w:val="FF0000"/>
          <w:sz w:val="24"/>
          <w:szCs w:val="24"/>
        </w:rPr>
        <w:t>By seeking out people who make me feel good about myself (nourishing people), I would effectively enhance my self</w:t>
      </w:r>
      <w:r w:rsidR="0035665D" w:rsidRPr="0082197C">
        <w:rPr>
          <w:color w:val="FF0000"/>
          <w:sz w:val="24"/>
          <w:szCs w:val="24"/>
        </w:rPr>
        <w:t>-esteem, and in turn likely be less worried about the possible embarrassment.</w:t>
      </w:r>
      <w:r w:rsidR="0035665D" w:rsidRPr="0082197C">
        <w:rPr>
          <w:sz w:val="24"/>
          <w:szCs w:val="24"/>
        </w:rPr>
        <w:t xml:space="preserve">  Additionally, my boosted self-esteem could show her that I am confident in </w:t>
      </w:r>
      <w:r w:rsidR="00053134">
        <w:rPr>
          <w:sz w:val="24"/>
          <w:szCs w:val="24"/>
        </w:rPr>
        <w:t xml:space="preserve">our potential relationship. My lack of doubt would hopefully indicate to her that I am able to move forward without the need for reassurance every time that </w:t>
      </w:r>
      <w:r w:rsidR="0035665D" w:rsidRPr="0082197C">
        <w:rPr>
          <w:sz w:val="24"/>
          <w:szCs w:val="24"/>
        </w:rPr>
        <w:t xml:space="preserve">she falls asleep watching Netflix without texting me back.  </w:t>
      </w:r>
      <w:r w:rsidR="0035665D" w:rsidRPr="0082197C">
        <w:rPr>
          <w:color w:val="FF0000"/>
          <w:sz w:val="24"/>
          <w:szCs w:val="24"/>
        </w:rPr>
        <w:t xml:space="preserve">Talking to my friend could also bring to light things within my Blind Self that would help to not feel embarrassed.  They have likely witnessed me fail or be rejected </w:t>
      </w:r>
      <w:r w:rsidR="00053134" w:rsidRPr="0082197C">
        <w:rPr>
          <w:color w:val="FF0000"/>
          <w:sz w:val="24"/>
          <w:szCs w:val="24"/>
        </w:rPr>
        <w:t>before and</w:t>
      </w:r>
      <w:r w:rsidR="00E34C6B" w:rsidRPr="0082197C">
        <w:rPr>
          <w:color w:val="FF0000"/>
          <w:sz w:val="24"/>
          <w:szCs w:val="24"/>
        </w:rPr>
        <w:t xml:space="preserve"> could remind me that I got through it just fine; thereby </w:t>
      </w:r>
      <w:r w:rsidR="00053134">
        <w:rPr>
          <w:color w:val="FF0000"/>
          <w:sz w:val="24"/>
          <w:szCs w:val="24"/>
        </w:rPr>
        <w:t>helping</w:t>
      </w:r>
      <w:r w:rsidR="00E34C6B" w:rsidRPr="0082197C">
        <w:rPr>
          <w:color w:val="FF0000"/>
          <w:sz w:val="24"/>
          <w:szCs w:val="24"/>
        </w:rPr>
        <w:t xml:space="preserve"> me </w:t>
      </w:r>
      <w:r w:rsidR="00053134">
        <w:rPr>
          <w:color w:val="FF0000"/>
          <w:sz w:val="24"/>
          <w:szCs w:val="24"/>
        </w:rPr>
        <w:t xml:space="preserve">to realize </w:t>
      </w:r>
      <w:r w:rsidR="00E34C6B" w:rsidRPr="0082197C">
        <w:rPr>
          <w:color w:val="FF0000"/>
          <w:sz w:val="24"/>
          <w:szCs w:val="24"/>
        </w:rPr>
        <w:t xml:space="preserve">that I possess the emotional fortitude to be told no without getting embarrassed. </w:t>
      </w:r>
    </w:p>
    <w:p w14:paraId="42172008" w14:textId="0C34B97D" w:rsidR="00D366B6" w:rsidRPr="0082197C" w:rsidRDefault="00D366B6" w:rsidP="001026C4">
      <w:pPr>
        <w:pStyle w:val="BodyText"/>
        <w:ind w:firstLine="0"/>
        <w:rPr>
          <w:sz w:val="24"/>
          <w:szCs w:val="24"/>
        </w:rPr>
      </w:pPr>
    </w:p>
    <w:p w14:paraId="5DBC9712" w14:textId="35826C00" w:rsidR="00D366B6" w:rsidRPr="0082197C" w:rsidRDefault="00E34C6B" w:rsidP="001026C4">
      <w:pPr>
        <w:pStyle w:val="BodyText"/>
        <w:ind w:firstLine="0"/>
        <w:rPr>
          <w:sz w:val="24"/>
          <w:szCs w:val="24"/>
        </w:rPr>
      </w:pPr>
      <w:r w:rsidRPr="0082197C">
        <w:rPr>
          <w:sz w:val="24"/>
          <w:szCs w:val="24"/>
        </w:rPr>
        <w:tab/>
        <w:t xml:space="preserve">Luckily, I </w:t>
      </w:r>
      <w:proofErr w:type="gramStart"/>
      <w:r w:rsidRPr="0082197C">
        <w:rPr>
          <w:sz w:val="24"/>
          <w:szCs w:val="24"/>
        </w:rPr>
        <w:t>don’t</w:t>
      </w:r>
      <w:proofErr w:type="gramEnd"/>
      <w:r w:rsidRPr="0082197C">
        <w:rPr>
          <w:sz w:val="24"/>
          <w:szCs w:val="24"/>
        </w:rPr>
        <w:t xml:space="preserve"> foresee </w:t>
      </w:r>
      <w:r w:rsidR="003618AA">
        <w:rPr>
          <w:sz w:val="24"/>
          <w:szCs w:val="24"/>
        </w:rPr>
        <w:t xml:space="preserve">a time where I will be having a </w:t>
      </w:r>
      <w:r w:rsidRPr="0082197C">
        <w:rPr>
          <w:sz w:val="24"/>
          <w:szCs w:val="24"/>
        </w:rPr>
        <w:t xml:space="preserve">“take </w:t>
      </w:r>
      <w:r w:rsidR="003618AA">
        <w:rPr>
          <w:sz w:val="24"/>
          <w:szCs w:val="24"/>
        </w:rPr>
        <w:t xml:space="preserve">the </w:t>
      </w:r>
      <w:r w:rsidRPr="0082197C">
        <w:rPr>
          <w:sz w:val="24"/>
          <w:szCs w:val="24"/>
        </w:rPr>
        <w:t xml:space="preserve">relationship to the next level” conversations.  </w:t>
      </w:r>
      <w:r w:rsidR="00D33ECA" w:rsidRPr="0082197C">
        <w:rPr>
          <w:sz w:val="24"/>
          <w:szCs w:val="24"/>
        </w:rPr>
        <w:t>However,</w:t>
      </w:r>
      <w:r w:rsidRPr="0082197C">
        <w:rPr>
          <w:sz w:val="24"/>
          <w:szCs w:val="24"/>
        </w:rPr>
        <w:t xml:space="preserve"> one thing that I learned in Chapter 3 that I would have benefitted from knowing about during my casual dating stage is </w:t>
      </w:r>
      <w:r w:rsidRPr="0082197C">
        <w:rPr>
          <w:color w:val="FF0000"/>
          <w:sz w:val="24"/>
          <w:szCs w:val="24"/>
        </w:rPr>
        <w:t>Impostor Phenomenon.  In retrospect</w:t>
      </w:r>
      <w:r w:rsidR="00D33ECA" w:rsidRPr="0082197C">
        <w:rPr>
          <w:color w:val="FF0000"/>
          <w:sz w:val="24"/>
          <w:szCs w:val="24"/>
        </w:rPr>
        <w:t>, I recall a couple of times where this happened during casual relationships – especially when I was younger</w:t>
      </w:r>
      <w:r w:rsidR="0082197C" w:rsidRPr="0082197C">
        <w:rPr>
          <w:color w:val="FF0000"/>
          <w:sz w:val="24"/>
          <w:szCs w:val="24"/>
        </w:rPr>
        <w:t xml:space="preserve">- </w:t>
      </w:r>
      <w:r w:rsidR="00D33ECA" w:rsidRPr="0082197C">
        <w:rPr>
          <w:color w:val="FF0000"/>
          <w:sz w:val="24"/>
          <w:szCs w:val="24"/>
        </w:rPr>
        <w:t xml:space="preserve">  </w:t>
      </w:r>
      <w:r w:rsidR="0082197C" w:rsidRPr="0082197C">
        <w:rPr>
          <w:color w:val="FF0000"/>
          <w:sz w:val="24"/>
          <w:szCs w:val="24"/>
        </w:rPr>
        <w:t>that</w:t>
      </w:r>
      <w:r w:rsidR="00D7396A" w:rsidRPr="0082197C">
        <w:rPr>
          <w:color w:val="FF0000"/>
          <w:sz w:val="24"/>
          <w:szCs w:val="24"/>
        </w:rPr>
        <w:t xml:space="preserve"> I would be dating a woman and would start to feel as though I did not deserve them</w:t>
      </w:r>
      <w:r w:rsidR="00D7396A" w:rsidRPr="0082197C">
        <w:rPr>
          <w:sz w:val="24"/>
          <w:szCs w:val="24"/>
        </w:rPr>
        <w:t xml:space="preserve">.  Call it the epitome of </w:t>
      </w:r>
      <w:r w:rsidR="00D7396A" w:rsidRPr="0082197C">
        <w:rPr>
          <w:color w:val="FF0000"/>
          <w:sz w:val="24"/>
          <w:szCs w:val="24"/>
        </w:rPr>
        <w:t xml:space="preserve">Perceptual Accentuation, </w:t>
      </w:r>
      <w:r w:rsidR="0082197C" w:rsidRPr="0082197C">
        <w:rPr>
          <w:color w:val="FF0000"/>
          <w:sz w:val="24"/>
          <w:szCs w:val="24"/>
        </w:rPr>
        <w:t xml:space="preserve">as I would grow closer to them, I would hold them in a higher regard.  Eventually, so high that I considered </w:t>
      </w:r>
      <w:r w:rsidR="003618AA">
        <w:rPr>
          <w:color w:val="FF0000"/>
          <w:sz w:val="24"/>
          <w:szCs w:val="24"/>
        </w:rPr>
        <w:t xml:space="preserve">them </w:t>
      </w:r>
      <w:r w:rsidR="0082197C" w:rsidRPr="0082197C">
        <w:rPr>
          <w:color w:val="FF0000"/>
          <w:sz w:val="24"/>
          <w:szCs w:val="24"/>
        </w:rPr>
        <w:t xml:space="preserve">to be too good for me; despite them and my friends telling me otherwise.  </w:t>
      </w:r>
    </w:p>
    <w:p w14:paraId="5752EBB5" w14:textId="53F2DBE0" w:rsidR="008C452D" w:rsidRPr="0082197C" w:rsidRDefault="003618AA" w:rsidP="001026C4">
      <w:pPr>
        <w:pStyle w:val="BodyText"/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718</w:t>
      </w:r>
      <w:r w:rsidR="0082197C" w:rsidRPr="0082197C">
        <w:rPr>
          <w:b/>
          <w:bCs/>
          <w:sz w:val="24"/>
          <w:szCs w:val="24"/>
          <w:u w:val="single"/>
        </w:rPr>
        <w:t xml:space="preserve"> Words</w:t>
      </w:r>
    </w:p>
    <w:p w14:paraId="07912A5B" w14:textId="68F04E52" w:rsidR="008C452D" w:rsidRDefault="008C452D" w:rsidP="001026C4">
      <w:pPr>
        <w:pStyle w:val="BodyText"/>
        <w:ind w:firstLine="0"/>
      </w:pPr>
      <w:r>
        <w:tab/>
      </w:r>
    </w:p>
    <w:p w14:paraId="6E68B075" w14:textId="4146606E" w:rsidR="006552FD" w:rsidRDefault="006552FD" w:rsidP="001026C4">
      <w:pPr>
        <w:pStyle w:val="BodyText"/>
        <w:ind w:firstLine="0"/>
      </w:pPr>
    </w:p>
    <w:p w14:paraId="43EE3367" w14:textId="4D1EE19C" w:rsidR="006552FD" w:rsidRDefault="006552FD" w:rsidP="001026C4">
      <w:pPr>
        <w:pStyle w:val="BodyText"/>
        <w:ind w:firstLine="0"/>
      </w:pPr>
      <w:r>
        <w:tab/>
      </w:r>
    </w:p>
    <w:p w14:paraId="1A79986A" w14:textId="2AA28064" w:rsidR="00DB02D0" w:rsidRPr="001D5854" w:rsidRDefault="00DB02D0" w:rsidP="001D5854"/>
    <w:sectPr w:rsidR="00DB02D0" w:rsidRPr="001D5854" w:rsidSect="00DC4A07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8AC4B" w14:textId="77777777" w:rsidR="00C37123" w:rsidRDefault="00C37123">
      <w:r>
        <w:separator/>
      </w:r>
    </w:p>
  </w:endnote>
  <w:endnote w:type="continuationSeparator" w:id="0">
    <w:p w14:paraId="6A4937EE" w14:textId="77777777" w:rsidR="00C37123" w:rsidRDefault="00C3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967F" w14:textId="77777777" w:rsidR="00C37123" w:rsidRDefault="00C37123">
      <w:r>
        <w:separator/>
      </w:r>
    </w:p>
  </w:footnote>
  <w:footnote w:type="continuationSeparator" w:id="0">
    <w:p w14:paraId="3CABCF85" w14:textId="77777777" w:rsidR="00C37123" w:rsidRDefault="00C37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59968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0CCD9" w14:textId="4D88DEB8" w:rsidR="00DC4A07" w:rsidRDefault="00DC4A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A04CC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3"/>
    <w:rsid w:val="00000584"/>
    <w:rsid w:val="00010228"/>
    <w:rsid w:val="00053134"/>
    <w:rsid w:val="0005557E"/>
    <w:rsid w:val="00083425"/>
    <w:rsid w:val="001026C4"/>
    <w:rsid w:val="00185BE0"/>
    <w:rsid w:val="001D5854"/>
    <w:rsid w:val="00200FC9"/>
    <w:rsid w:val="002434AE"/>
    <w:rsid w:val="00243D6A"/>
    <w:rsid w:val="00273592"/>
    <w:rsid w:val="0029608A"/>
    <w:rsid w:val="002D16AE"/>
    <w:rsid w:val="002D3E02"/>
    <w:rsid w:val="002D5C8B"/>
    <w:rsid w:val="0035665D"/>
    <w:rsid w:val="003618AA"/>
    <w:rsid w:val="003709A5"/>
    <w:rsid w:val="003D08F0"/>
    <w:rsid w:val="003D40E4"/>
    <w:rsid w:val="003F2E8D"/>
    <w:rsid w:val="00400A5A"/>
    <w:rsid w:val="00402B38"/>
    <w:rsid w:val="004347C9"/>
    <w:rsid w:val="004717E5"/>
    <w:rsid w:val="004B7DD1"/>
    <w:rsid w:val="004E084A"/>
    <w:rsid w:val="00555D63"/>
    <w:rsid w:val="00572052"/>
    <w:rsid w:val="0058691E"/>
    <w:rsid w:val="005935CF"/>
    <w:rsid w:val="005C0522"/>
    <w:rsid w:val="005D0186"/>
    <w:rsid w:val="005F376E"/>
    <w:rsid w:val="00600A7F"/>
    <w:rsid w:val="0063610E"/>
    <w:rsid w:val="006552FD"/>
    <w:rsid w:val="006A5739"/>
    <w:rsid w:val="006F5309"/>
    <w:rsid w:val="00770DE5"/>
    <w:rsid w:val="00790F87"/>
    <w:rsid w:val="007B79BD"/>
    <w:rsid w:val="0082197C"/>
    <w:rsid w:val="008C452D"/>
    <w:rsid w:val="008E278F"/>
    <w:rsid w:val="00927874"/>
    <w:rsid w:val="009936B2"/>
    <w:rsid w:val="009E058D"/>
    <w:rsid w:val="00A56D85"/>
    <w:rsid w:val="00A809F4"/>
    <w:rsid w:val="00B13707"/>
    <w:rsid w:val="00B241A1"/>
    <w:rsid w:val="00B25E37"/>
    <w:rsid w:val="00B454B7"/>
    <w:rsid w:val="00B94611"/>
    <w:rsid w:val="00BD2246"/>
    <w:rsid w:val="00C37123"/>
    <w:rsid w:val="00C40BAA"/>
    <w:rsid w:val="00CC44E5"/>
    <w:rsid w:val="00CC6C35"/>
    <w:rsid w:val="00D117D2"/>
    <w:rsid w:val="00D31443"/>
    <w:rsid w:val="00D33ECA"/>
    <w:rsid w:val="00D35BEF"/>
    <w:rsid w:val="00D366B6"/>
    <w:rsid w:val="00D61EF2"/>
    <w:rsid w:val="00D7396A"/>
    <w:rsid w:val="00DA52F3"/>
    <w:rsid w:val="00DB02D0"/>
    <w:rsid w:val="00DB3D7C"/>
    <w:rsid w:val="00DC4A07"/>
    <w:rsid w:val="00E34C6B"/>
    <w:rsid w:val="00E46038"/>
    <w:rsid w:val="00E75977"/>
    <w:rsid w:val="00EA07C3"/>
    <w:rsid w:val="00ED5F0D"/>
    <w:rsid w:val="00F00B2E"/>
    <w:rsid w:val="00F05016"/>
    <w:rsid w:val="00F27609"/>
    <w:rsid w:val="00F571CA"/>
    <w:rsid w:val="00FA5510"/>
    <w:rsid w:val="00FA7F58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6DBD8"/>
  <w15:chartTrackingRefBased/>
  <w15:docId w15:val="{C2EEDFC6-E657-4379-B645-8684D93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522"/>
  </w:style>
  <w:style w:type="paragraph" w:styleId="Heading1">
    <w:name w:val="heading 1"/>
    <w:basedOn w:val="Normal"/>
    <w:next w:val="Normal"/>
    <w:link w:val="Heading1Char"/>
    <w:uiPriority w:val="9"/>
    <w:qFormat/>
    <w:rsid w:val="005C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52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52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52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52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52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styleId="Strong">
    <w:name w:val="Strong"/>
    <w:basedOn w:val="DefaultParagraphFont"/>
    <w:uiPriority w:val="22"/>
    <w:qFormat/>
    <w:rsid w:val="005C0522"/>
    <w:rPr>
      <w:b/>
      <w:bCs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C4A07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2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2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5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52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522"/>
  </w:style>
  <w:style w:type="character" w:customStyle="1" w:styleId="Heading7Char">
    <w:name w:val="Heading 7 Char"/>
    <w:basedOn w:val="DefaultParagraphFont"/>
    <w:link w:val="Heading7"/>
    <w:uiPriority w:val="9"/>
    <w:semiHidden/>
    <w:rsid w:val="005C052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52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52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5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52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5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522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C0522"/>
    <w:rPr>
      <w:i/>
      <w:iCs/>
      <w:color w:val="auto"/>
    </w:rPr>
  </w:style>
  <w:style w:type="paragraph" w:styleId="NoSpacing">
    <w:name w:val="No Spacing"/>
    <w:uiPriority w:val="1"/>
    <w:qFormat/>
    <w:rsid w:val="005C0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052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5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52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52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C05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05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052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052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C05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ar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9FC63-A9EF-4646-9318-0E1DFD2C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32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5</cp:revision>
  <cp:lastPrinted>2002-05-11T19:16:00Z</cp:lastPrinted>
  <dcterms:created xsi:type="dcterms:W3CDTF">2021-02-07T07:11:00Z</dcterms:created>
  <dcterms:modified xsi:type="dcterms:W3CDTF">2021-02-07T07:47:00Z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